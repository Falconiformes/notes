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3AD" w:rsidRDefault="008C53AD" w:rsidP="008C53AD">
      <w:pPr>
        <w:spacing w:line="240" w:lineRule="auto"/>
        <w:rPr>
          <w:rFonts w:ascii="Calibri" w:eastAsia="Calibri" w:hAnsi="Calibri"/>
          <w:b/>
          <w:sz w:val="24"/>
          <w:szCs w:val="24"/>
          <w:lang w:val="nl-NL"/>
        </w:rPr>
      </w:pPr>
      <w:r>
        <w:rPr>
          <w:rFonts w:ascii="Calibri" w:eastAsia="Calibri" w:hAnsi="Calibri"/>
          <w:b/>
          <w:sz w:val="24"/>
          <w:szCs w:val="24"/>
          <w:lang w:val="nl-NL"/>
        </w:rPr>
        <w:t>LC DZ taak 1.2: Duurzame diabeteszorg</w:t>
      </w:r>
    </w:p>
    <w:p w:rsidR="008C53AD" w:rsidRPr="004A129C" w:rsidRDefault="008C53AD" w:rsidP="008C53AD">
      <w:pPr>
        <w:spacing w:line="240" w:lineRule="auto"/>
        <w:rPr>
          <w:rFonts w:ascii="Calibri" w:eastAsia="Calibri" w:hAnsi="Calibri"/>
          <w:b/>
          <w:sz w:val="24"/>
          <w:szCs w:val="24"/>
          <w:lang w:val="nl-NL"/>
        </w:rPr>
      </w:pPr>
      <w:r w:rsidRPr="004A129C">
        <w:rPr>
          <w:rFonts w:ascii="Calibri" w:eastAsia="Calibri" w:hAnsi="Calibri"/>
          <w:b/>
          <w:sz w:val="24"/>
          <w:szCs w:val="24"/>
          <w:lang w:val="nl-NL"/>
        </w:rPr>
        <w:t xml:space="preserve">Casus </w:t>
      </w:r>
      <w:r>
        <w:rPr>
          <w:rFonts w:ascii="Calibri" w:eastAsia="Calibri" w:hAnsi="Calibri"/>
          <w:b/>
          <w:sz w:val="24"/>
          <w:szCs w:val="24"/>
          <w:lang w:val="nl-NL"/>
        </w:rPr>
        <w:t xml:space="preserve">– deel </w:t>
      </w:r>
      <w:r w:rsidRPr="004A129C">
        <w:rPr>
          <w:rFonts w:ascii="Calibri" w:eastAsia="Calibri" w:hAnsi="Calibri"/>
          <w:b/>
          <w:sz w:val="24"/>
          <w:szCs w:val="24"/>
          <w:lang w:val="nl-NL"/>
        </w:rPr>
        <w:t xml:space="preserve">2 </w:t>
      </w:r>
    </w:p>
    <w:p w:rsidR="008C53AD" w:rsidRPr="004A129C" w:rsidRDefault="008C53AD" w:rsidP="008C53AD">
      <w:pPr>
        <w:spacing w:line="240" w:lineRule="auto"/>
        <w:rPr>
          <w:sz w:val="24"/>
          <w:szCs w:val="24"/>
          <w:lang w:val="nl-NL"/>
        </w:rPr>
      </w:pPr>
      <w:r w:rsidRPr="004A129C">
        <w:rPr>
          <w:sz w:val="24"/>
          <w:szCs w:val="24"/>
          <w:lang w:val="nl-NL"/>
        </w:rPr>
        <w:t xml:space="preserve">Lieke wordt inmiddels met succes behandeld voor haar diabetes met een insulinepomp. Haar HbA1c is inmiddels gedaald naar 58 </w:t>
      </w:r>
      <w:proofErr w:type="spellStart"/>
      <w:r w:rsidRPr="004A129C">
        <w:rPr>
          <w:sz w:val="24"/>
          <w:szCs w:val="24"/>
          <w:lang w:val="nl-NL"/>
        </w:rPr>
        <w:t>mmol</w:t>
      </w:r>
      <w:proofErr w:type="spellEnd"/>
      <w:r w:rsidRPr="004A129C">
        <w:rPr>
          <w:sz w:val="24"/>
          <w:szCs w:val="24"/>
          <w:lang w:val="nl-NL"/>
        </w:rPr>
        <w:t>/mol (7.5%). Aanvankelijk twijfelde ze heel erg of ze wel een pomp moest nemen. Met een insulinepomp kan immers iedereen zien dat ze diabetes had. Inmiddels is ze heel blij dat ze toch heeft gekozen voor een insulinepomp. Haar bloedsuikers zijn veel stabieler en tijdig bijsturen is nu veel gemakkelijker geworden. Om in aanmerking te komen voor een insulinepomp moest ze wel eerst extra controles ondergaan t.a.v. haar ogen (oogarts) en haar voeten (</w:t>
      </w:r>
      <w:proofErr w:type="spellStart"/>
      <w:r w:rsidRPr="004A129C">
        <w:rPr>
          <w:sz w:val="24"/>
          <w:szCs w:val="24"/>
          <w:lang w:val="nl-NL"/>
        </w:rPr>
        <w:t>podoloog</w:t>
      </w:r>
      <w:proofErr w:type="spellEnd"/>
      <w:r w:rsidRPr="004A129C">
        <w:rPr>
          <w:sz w:val="24"/>
          <w:szCs w:val="24"/>
          <w:lang w:val="nl-NL"/>
        </w:rPr>
        <w:t>) en moest ze in gesprek gaan met een diëtiste om te leren koolhydraten tellen en met een psycholoog om te spreken over de manier waarop ze omgaat met haar ziekte. Gelukkig konden haar eigen internist en diabetesverpleegkundige haar goed begeleiden in dit traject. Wel vindt ze het soms lastig om op controle te komen. Dit past vaak niet in haar drukke schema met allerlei verplic</w:t>
      </w:r>
      <w:r>
        <w:rPr>
          <w:sz w:val="24"/>
          <w:szCs w:val="24"/>
          <w:lang w:val="nl-NL"/>
        </w:rPr>
        <w:t>hte onderwijsmomenten en hockey</w:t>
      </w:r>
      <w:r w:rsidRPr="004A129C">
        <w:rPr>
          <w:sz w:val="24"/>
          <w:szCs w:val="24"/>
          <w:lang w:val="nl-NL"/>
        </w:rPr>
        <w:t>trainingen. Ze verplaatst daarom vaak een al geplande polikliniek afspraak, maar voor een nieuwe afspraak moet ze dan vaak weer heel lang wachten. Gelukkig mag ze haar diabetesverpleegkundige altijd direct bellen.</w:t>
      </w:r>
    </w:p>
    <w:p w:rsidR="008C53AD" w:rsidRPr="00FD1686" w:rsidRDefault="008C53AD" w:rsidP="008C53AD">
      <w:pPr>
        <w:spacing w:line="240" w:lineRule="auto"/>
        <w:rPr>
          <w:b/>
          <w:sz w:val="24"/>
          <w:szCs w:val="24"/>
          <w:lang w:val="nl-NL"/>
        </w:rPr>
      </w:pPr>
      <w:bookmarkStart w:id="0" w:name="_GoBack"/>
      <w:bookmarkEnd w:id="0"/>
      <w:r w:rsidRPr="00FD1686">
        <w:rPr>
          <w:b/>
          <w:sz w:val="24"/>
          <w:szCs w:val="24"/>
          <w:lang w:val="nl-NL"/>
        </w:rPr>
        <w:t>Deelopdrachten:</w:t>
      </w:r>
    </w:p>
    <w:p w:rsidR="008C53AD" w:rsidRPr="00FD1686" w:rsidRDefault="008C53AD" w:rsidP="008C53AD">
      <w:pPr>
        <w:pStyle w:val="Lijstalinea"/>
        <w:numPr>
          <w:ilvl w:val="0"/>
          <w:numId w:val="1"/>
        </w:numPr>
        <w:spacing w:line="240" w:lineRule="auto"/>
        <w:rPr>
          <w:sz w:val="24"/>
          <w:szCs w:val="24"/>
          <w:lang w:val="nl-NL"/>
        </w:rPr>
      </w:pPr>
      <w:r w:rsidRPr="00FD1686">
        <w:rPr>
          <w:sz w:val="24"/>
          <w:szCs w:val="24"/>
          <w:lang w:val="nl-NL"/>
        </w:rPr>
        <w:t xml:space="preserve">Noem alle zorgverleners (disciplines) die betrokken zijn bij de behandeling van diabetes mellitus type 1. Welke worden niet genoemd in de casus? Verklaar waarom niet. </w:t>
      </w:r>
    </w:p>
    <w:p w:rsidR="008C53AD" w:rsidRPr="00FD1686" w:rsidRDefault="008C53AD" w:rsidP="008C53AD">
      <w:pPr>
        <w:pStyle w:val="Lijstalinea"/>
        <w:numPr>
          <w:ilvl w:val="0"/>
          <w:numId w:val="1"/>
        </w:numPr>
        <w:spacing w:line="240" w:lineRule="auto"/>
        <w:rPr>
          <w:sz w:val="24"/>
          <w:szCs w:val="24"/>
          <w:lang w:val="nl-NL"/>
        </w:rPr>
      </w:pPr>
      <w:r w:rsidRPr="00FD1686">
        <w:rPr>
          <w:sz w:val="24"/>
          <w:szCs w:val="24"/>
          <w:lang w:val="nl-NL"/>
        </w:rPr>
        <w:t xml:space="preserve">Beschrijf van alle genoemde zorgverleners onder [1] of ze in de eerste lijn of in de tweede lijn zorg thuishoren. </w:t>
      </w:r>
    </w:p>
    <w:p w:rsidR="008C53AD" w:rsidRPr="00FD1686" w:rsidRDefault="008C53AD" w:rsidP="008C53AD">
      <w:pPr>
        <w:pStyle w:val="Lijstalinea"/>
        <w:numPr>
          <w:ilvl w:val="0"/>
          <w:numId w:val="1"/>
        </w:numPr>
        <w:spacing w:line="240" w:lineRule="auto"/>
        <w:rPr>
          <w:sz w:val="24"/>
          <w:szCs w:val="24"/>
          <w:lang w:val="nl-NL"/>
        </w:rPr>
      </w:pPr>
      <w:r w:rsidRPr="00FD1686">
        <w:rPr>
          <w:sz w:val="24"/>
          <w:szCs w:val="24"/>
          <w:lang w:val="nl-NL"/>
        </w:rPr>
        <w:t>Probeer te verklaren waarom deze verdeling zo is en in het verlengde daarvan: zijn er mogelijkheden voor veranderingen in de toekomst? (bijvoorbeeld kan de zorg voor diabetes mellitus type 1 ook door de huisarts worden gedaan? Kan sociale media en/of eHealth hierin nog een rol spelen? etc.). Beschrijf innovatieve mogelijkheden en/of ideeën om de zorg voor DM type 1 patiënten in de toekomst te “verduurzamen”</w:t>
      </w:r>
      <w:r>
        <w:rPr>
          <w:sz w:val="24"/>
          <w:szCs w:val="24"/>
          <w:lang w:val="nl-NL"/>
        </w:rPr>
        <w:t>. Licht</w:t>
      </w:r>
      <w:r w:rsidRPr="00FD1686">
        <w:rPr>
          <w:sz w:val="24"/>
          <w:szCs w:val="24"/>
          <w:lang w:val="nl-NL"/>
        </w:rPr>
        <w:t xml:space="preserve"> je antwoorden toe. </w:t>
      </w:r>
    </w:p>
    <w:p w:rsidR="000B66E6" w:rsidRDefault="000B66E6"/>
    <w:sectPr w:rsidR="000B66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C5B4F"/>
    <w:multiLevelType w:val="hybridMultilevel"/>
    <w:tmpl w:val="1D22E4CA"/>
    <w:lvl w:ilvl="0" w:tplc="0413000F">
      <w:start w:val="1"/>
      <w:numFmt w:val="decimal"/>
      <w:lvlText w:val="%1."/>
      <w:lvlJc w:val="left"/>
      <w:pPr>
        <w:ind w:left="360" w:hanging="360"/>
      </w:pPr>
      <w:rPr>
        <w:rFonts w:hint="default"/>
        <w:i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AD"/>
    <w:rsid w:val="0000478C"/>
    <w:rsid w:val="00005686"/>
    <w:rsid w:val="000067D9"/>
    <w:rsid w:val="0001129B"/>
    <w:rsid w:val="0003265E"/>
    <w:rsid w:val="0003531B"/>
    <w:rsid w:val="000510CE"/>
    <w:rsid w:val="00051E43"/>
    <w:rsid w:val="000544AF"/>
    <w:rsid w:val="000548DB"/>
    <w:rsid w:val="000603CB"/>
    <w:rsid w:val="00060FFB"/>
    <w:rsid w:val="00063B7B"/>
    <w:rsid w:val="0007217D"/>
    <w:rsid w:val="000729C1"/>
    <w:rsid w:val="00076F02"/>
    <w:rsid w:val="00082557"/>
    <w:rsid w:val="00087E02"/>
    <w:rsid w:val="000A3329"/>
    <w:rsid w:val="000B0806"/>
    <w:rsid w:val="000B0C13"/>
    <w:rsid w:val="000B158D"/>
    <w:rsid w:val="000B66E6"/>
    <w:rsid w:val="000C08B2"/>
    <w:rsid w:val="000C2A74"/>
    <w:rsid w:val="000D40D8"/>
    <w:rsid w:val="000D504C"/>
    <w:rsid w:val="000D5054"/>
    <w:rsid w:val="000E0EF1"/>
    <w:rsid w:val="000E74C6"/>
    <w:rsid w:val="000F1F78"/>
    <w:rsid w:val="00101774"/>
    <w:rsid w:val="0010306C"/>
    <w:rsid w:val="00104B5C"/>
    <w:rsid w:val="00164688"/>
    <w:rsid w:val="00175609"/>
    <w:rsid w:val="001936BA"/>
    <w:rsid w:val="00193D16"/>
    <w:rsid w:val="001943D7"/>
    <w:rsid w:val="001962C3"/>
    <w:rsid w:val="001A0EBB"/>
    <w:rsid w:val="001B4362"/>
    <w:rsid w:val="001B6E77"/>
    <w:rsid w:val="001C6917"/>
    <w:rsid w:val="001C7961"/>
    <w:rsid w:val="001D6A93"/>
    <w:rsid w:val="001D6AB5"/>
    <w:rsid w:val="001E74BE"/>
    <w:rsid w:val="001F6C3D"/>
    <w:rsid w:val="002229E3"/>
    <w:rsid w:val="00222CF9"/>
    <w:rsid w:val="00237AB3"/>
    <w:rsid w:val="00237E3E"/>
    <w:rsid w:val="00243F61"/>
    <w:rsid w:val="00245EA3"/>
    <w:rsid w:val="00271713"/>
    <w:rsid w:val="00275EEA"/>
    <w:rsid w:val="00277FA9"/>
    <w:rsid w:val="00281E46"/>
    <w:rsid w:val="002B66E6"/>
    <w:rsid w:val="002B7EF5"/>
    <w:rsid w:val="002E73E9"/>
    <w:rsid w:val="002F31D8"/>
    <w:rsid w:val="002F3772"/>
    <w:rsid w:val="002F4C84"/>
    <w:rsid w:val="003005CE"/>
    <w:rsid w:val="003101EA"/>
    <w:rsid w:val="00330138"/>
    <w:rsid w:val="00332BC5"/>
    <w:rsid w:val="00335895"/>
    <w:rsid w:val="0036481E"/>
    <w:rsid w:val="003712A0"/>
    <w:rsid w:val="00374E50"/>
    <w:rsid w:val="00383D90"/>
    <w:rsid w:val="00384786"/>
    <w:rsid w:val="00394519"/>
    <w:rsid w:val="003B1261"/>
    <w:rsid w:val="003B6EB8"/>
    <w:rsid w:val="003C31EA"/>
    <w:rsid w:val="003C6AB6"/>
    <w:rsid w:val="003D24A6"/>
    <w:rsid w:val="003E4B8D"/>
    <w:rsid w:val="003E6008"/>
    <w:rsid w:val="003E7A5D"/>
    <w:rsid w:val="003F3278"/>
    <w:rsid w:val="0041099C"/>
    <w:rsid w:val="00411471"/>
    <w:rsid w:val="004150BA"/>
    <w:rsid w:val="0042223B"/>
    <w:rsid w:val="00431D7C"/>
    <w:rsid w:val="004361FE"/>
    <w:rsid w:val="004377EE"/>
    <w:rsid w:val="00465AE7"/>
    <w:rsid w:val="00467449"/>
    <w:rsid w:val="00490552"/>
    <w:rsid w:val="00496805"/>
    <w:rsid w:val="004A44DB"/>
    <w:rsid w:val="004C11E2"/>
    <w:rsid w:val="004C5E24"/>
    <w:rsid w:val="004D428E"/>
    <w:rsid w:val="004E02FE"/>
    <w:rsid w:val="004E195E"/>
    <w:rsid w:val="004E3E6C"/>
    <w:rsid w:val="004F294C"/>
    <w:rsid w:val="004F3DD9"/>
    <w:rsid w:val="005025AC"/>
    <w:rsid w:val="00523058"/>
    <w:rsid w:val="00527FE9"/>
    <w:rsid w:val="00540586"/>
    <w:rsid w:val="005409E0"/>
    <w:rsid w:val="0055099A"/>
    <w:rsid w:val="00560C7E"/>
    <w:rsid w:val="00560F9F"/>
    <w:rsid w:val="00566759"/>
    <w:rsid w:val="005719FF"/>
    <w:rsid w:val="005779E0"/>
    <w:rsid w:val="00580643"/>
    <w:rsid w:val="0058364A"/>
    <w:rsid w:val="00597412"/>
    <w:rsid w:val="005A2B77"/>
    <w:rsid w:val="005B4F6B"/>
    <w:rsid w:val="005C21D8"/>
    <w:rsid w:val="005C29BB"/>
    <w:rsid w:val="005C5DB4"/>
    <w:rsid w:val="005E7427"/>
    <w:rsid w:val="00604D01"/>
    <w:rsid w:val="006134E0"/>
    <w:rsid w:val="006145FF"/>
    <w:rsid w:val="00614C6C"/>
    <w:rsid w:val="00636803"/>
    <w:rsid w:val="0064030E"/>
    <w:rsid w:val="00644915"/>
    <w:rsid w:val="0066278B"/>
    <w:rsid w:val="00663E23"/>
    <w:rsid w:val="006730B9"/>
    <w:rsid w:val="00684A4D"/>
    <w:rsid w:val="00693874"/>
    <w:rsid w:val="006938B0"/>
    <w:rsid w:val="006A3109"/>
    <w:rsid w:val="006B624B"/>
    <w:rsid w:val="006C33FF"/>
    <w:rsid w:val="006C6432"/>
    <w:rsid w:val="006C7933"/>
    <w:rsid w:val="006D59FD"/>
    <w:rsid w:val="006D6933"/>
    <w:rsid w:val="006E54AA"/>
    <w:rsid w:val="006F139E"/>
    <w:rsid w:val="00701341"/>
    <w:rsid w:val="00702BC0"/>
    <w:rsid w:val="00733FF6"/>
    <w:rsid w:val="00742A48"/>
    <w:rsid w:val="00746E09"/>
    <w:rsid w:val="00750220"/>
    <w:rsid w:val="00773D3A"/>
    <w:rsid w:val="007A12AA"/>
    <w:rsid w:val="007A305F"/>
    <w:rsid w:val="007B2F29"/>
    <w:rsid w:val="007C0823"/>
    <w:rsid w:val="007C12AD"/>
    <w:rsid w:val="007C3F92"/>
    <w:rsid w:val="007C541E"/>
    <w:rsid w:val="007D202B"/>
    <w:rsid w:val="007E1BD1"/>
    <w:rsid w:val="007E24E8"/>
    <w:rsid w:val="007E6E9B"/>
    <w:rsid w:val="00806DB4"/>
    <w:rsid w:val="00814B11"/>
    <w:rsid w:val="0085068A"/>
    <w:rsid w:val="00850AA8"/>
    <w:rsid w:val="0086363B"/>
    <w:rsid w:val="00875474"/>
    <w:rsid w:val="00881A49"/>
    <w:rsid w:val="00885D2B"/>
    <w:rsid w:val="008870D9"/>
    <w:rsid w:val="00892803"/>
    <w:rsid w:val="008A5C98"/>
    <w:rsid w:val="008C53AD"/>
    <w:rsid w:val="008C54CB"/>
    <w:rsid w:val="008D39A9"/>
    <w:rsid w:val="008D53F4"/>
    <w:rsid w:val="008E3E2F"/>
    <w:rsid w:val="008E51DC"/>
    <w:rsid w:val="008F3C74"/>
    <w:rsid w:val="008F7E15"/>
    <w:rsid w:val="009021EB"/>
    <w:rsid w:val="00904BA6"/>
    <w:rsid w:val="00906C1C"/>
    <w:rsid w:val="00917954"/>
    <w:rsid w:val="00932EEF"/>
    <w:rsid w:val="009353C7"/>
    <w:rsid w:val="0093683C"/>
    <w:rsid w:val="009546AB"/>
    <w:rsid w:val="00963EE5"/>
    <w:rsid w:val="00967B0E"/>
    <w:rsid w:val="00972370"/>
    <w:rsid w:val="00980BCF"/>
    <w:rsid w:val="009A5721"/>
    <w:rsid w:val="009B201E"/>
    <w:rsid w:val="009B7A81"/>
    <w:rsid w:val="009E28E7"/>
    <w:rsid w:val="009E46A7"/>
    <w:rsid w:val="009F1366"/>
    <w:rsid w:val="009F19B9"/>
    <w:rsid w:val="00A06909"/>
    <w:rsid w:val="00A26EFC"/>
    <w:rsid w:val="00A32929"/>
    <w:rsid w:val="00A32C15"/>
    <w:rsid w:val="00A32CAC"/>
    <w:rsid w:val="00A47E3C"/>
    <w:rsid w:val="00A545B7"/>
    <w:rsid w:val="00A570FD"/>
    <w:rsid w:val="00A606E2"/>
    <w:rsid w:val="00A624BD"/>
    <w:rsid w:val="00A7063D"/>
    <w:rsid w:val="00A92104"/>
    <w:rsid w:val="00A922DE"/>
    <w:rsid w:val="00A94429"/>
    <w:rsid w:val="00AA3181"/>
    <w:rsid w:val="00AA3348"/>
    <w:rsid w:val="00AA722C"/>
    <w:rsid w:val="00AB2C7C"/>
    <w:rsid w:val="00AC60AE"/>
    <w:rsid w:val="00AC73D0"/>
    <w:rsid w:val="00AD6660"/>
    <w:rsid w:val="00AF2C49"/>
    <w:rsid w:val="00AF756E"/>
    <w:rsid w:val="00B0402A"/>
    <w:rsid w:val="00B37B0C"/>
    <w:rsid w:val="00B64FDB"/>
    <w:rsid w:val="00B82582"/>
    <w:rsid w:val="00B83594"/>
    <w:rsid w:val="00B8555C"/>
    <w:rsid w:val="00B94286"/>
    <w:rsid w:val="00BA7F49"/>
    <w:rsid w:val="00BB194D"/>
    <w:rsid w:val="00BD31C5"/>
    <w:rsid w:val="00BD7F1B"/>
    <w:rsid w:val="00BE29D9"/>
    <w:rsid w:val="00BE4B94"/>
    <w:rsid w:val="00BE4EA8"/>
    <w:rsid w:val="00BE5F56"/>
    <w:rsid w:val="00BF4C34"/>
    <w:rsid w:val="00C03C36"/>
    <w:rsid w:val="00C06255"/>
    <w:rsid w:val="00C15001"/>
    <w:rsid w:val="00C17773"/>
    <w:rsid w:val="00C246A3"/>
    <w:rsid w:val="00C26D17"/>
    <w:rsid w:val="00C51FB1"/>
    <w:rsid w:val="00C53B2A"/>
    <w:rsid w:val="00C65A87"/>
    <w:rsid w:val="00C721DA"/>
    <w:rsid w:val="00C739B8"/>
    <w:rsid w:val="00C74DD2"/>
    <w:rsid w:val="00C82E2D"/>
    <w:rsid w:val="00CA1413"/>
    <w:rsid w:val="00CA1FF6"/>
    <w:rsid w:val="00CA7CBF"/>
    <w:rsid w:val="00CB5CE1"/>
    <w:rsid w:val="00CC7A04"/>
    <w:rsid w:val="00CD0CC6"/>
    <w:rsid w:val="00CE2EE7"/>
    <w:rsid w:val="00CE3215"/>
    <w:rsid w:val="00CE532A"/>
    <w:rsid w:val="00CE5D5F"/>
    <w:rsid w:val="00CE7CAC"/>
    <w:rsid w:val="00D049B3"/>
    <w:rsid w:val="00D30493"/>
    <w:rsid w:val="00D40F19"/>
    <w:rsid w:val="00D42E87"/>
    <w:rsid w:val="00D76A63"/>
    <w:rsid w:val="00D85D86"/>
    <w:rsid w:val="00DA21C7"/>
    <w:rsid w:val="00DA3A81"/>
    <w:rsid w:val="00DA4C33"/>
    <w:rsid w:val="00DA5A44"/>
    <w:rsid w:val="00DA5F85"/>
    <w:rsid w:val="00DA64F2"/>
    <w:rsid w:val="00DB3F95"/>
    <w:rsid w:val="00DC7C52"/>
    <w:rsid w:val="00DD0072"/>
    <w:rsid w:val="00DD1027"/>
    <w:rsid w:val="00DD23E7"/>
    <w:rsid w:val="00DD3799"/>
    <w:rsid w:val="00DD3C9C"/>
    <w:rsid w:val="00DE3651"/>
    <w:rsid w:val="00DE4AD3"/>
    <w:rsid w:val="00DF7BA4"/>
    <w:rsid w:val="00E040FB"/>
    <w:rsid w:val="00E068DE"/>
    <w:rsid w:val="00E14414"/>
    <w:rsid w:val="00E21660"/>
    <w:rsid w:val="00E24391"/>
    <w:rsid w:val="00E24DD3"/>
    <w:rsid w:val="00E27270"/>
    <w:rsid w:val="00E30E3E"/>
    <w:rsid w:val="00E3537A"/>
    <w:rsid w:val="00E36A9E"/>
    <w:rsid w:val="00E548BB"/>
    <w:rsid w:val="00E77A2C"/>
    <w:rsid w:val="00E80535"/>
    <w:rsid w:val="00E86B0D"/>
    <w:rsid w:val="00E904C3"/>
    <w:rsid w:val="00E969B8"/>
    <w:rsid w:val="00EA44C8"/>
    <w:rsid w:val="00EB338E"/>
    <w:rsid w:val="00EC444C"/>
    <w:rsid w:val="00EC5800"/>
    <w:rsid w:val="00EC7B50"/>
    <w:rsid w:val="00ED1A7B"/>
    <w:rsid w:val="00ED1A84"/>
    <w:rsid w:val="00ED1D9D"/>
    <w:rsid w:val="00EE4AD4"/>
    <w:rsid w:val="00EF2210"/>
    <w:rsid w:val="00F036F0"/>
    <w:rsid w:val="00F07095"/>
    <w:rsid w:val="00F238B7"/>
    <w:rsid w:val="00F33E4F"/>
    <w:rsid w:val="00F36A8B"/>
    <w:rsid w:val="00F421D7"/>
    <w:rsid w:val="00F51FA8"/>
    <w:rsid w:val="00F57A46"/>
    <w:rsid w:val="00F57D01"/>
    <w:rsid w:val="00F760C8"/>
    <w:rsid w:val="00F77837"/>
    <w:rsid w:val="00F84426"/>
    <w:rsid w:val="00F92C4C"/>
    <w:rsid w:val="00FA30B3"/>
    <w:rsid w:val="00FA788C"/>
    <w:rsid w:val="00FD07E1"/>
    <w:rsid w:val="00FD0BBE"/>
    <w:rsid w:val="00FD1063"/>
    <w:rsid w:val="00FD4525"/>
    <w:rsid w:val="00FD4C2A"/>
    <w:rsid w:val="00FE2D09"/>
    <w:rsid w:val="00FF2118"/>
    <w:rsid w:val="00FF5297"/>
    <w:rsid w:val="00FF67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30C"/>
  <w15:chartTrackingRefBased/>
  <w15:docId w15:val="{904BEFCF-8A2D-40A1-942A-D611CE2F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C53AD"/>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C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9E672D7F</Template>
  <TotalTime>1</TotalTime>
  <Pages>1</Pages>
  <Words>308</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Groningen</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de Boer</dc:creator>
  <cp:keywords/>
  <dc:description/>
  <cp:lastModifiedBy>M.J. de Boer</cp:lastModifiedBy>
  <cp:revision>1</cp:revision>
  <dcterms:created xsi:type="dcterms:W3CDTF">2018-09-12T11:08:00Z</dcterms:created>
  <dcterms:modified xsi:type="dcterms:W3CDTF">2018-09-12T11:09:00Z</dcterms:modified>
</cp:coreProperties>
</file>